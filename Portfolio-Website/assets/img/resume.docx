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E7D322A" w14:textId="77777777" w:rsidTr="0041292E">
        <w:trPr>
          <w:trHeight w:val="4410"/>
        </w:trPr>
        <w:tc>
          <w:tcPr>
            <w:tcW w:w="3600" w:type="dxa"/>
            <w:vAlign w:val="bottom"/>
          </w:tcPr>
          <w:p w14:paraId="00C6EAC7" w14:textId="12E82212" w:rsidR="001B2ABD" w:rsidRDefault="0031055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E6FC63B" wp14:editId="1FB274FE">
                  <wp:extent cx="2139950" cy="2139950"/>
                  <wp:effectExtent l="0" t="0" r="0" b="0"/>
                  <wp:docPr id="1741732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32912" name="Picture 17417329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A297A4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44F984" w14:textId="3202612B" w:rsidR="001B2ABD" w:rsidRDefault="00310551" w:rsidP="001B2ABD">
            <w:pPr>
              <w:pStyle w:val="Title"/>
            </w:pPr>
            <w:r>
              <w:t>Amul sharma</w:t>
            </w:r>
          </w:p>
          <w:p w14:paraId="75252EB1" w14:textId="26A7BF19" w:rsidR="001B2ABD" w:rsidRDefault="00310551" w:rsidP="001B2ABD">
            <w:pPr>
              <w:pStyle w:val="Subtitle"/>
            </w:pPr>
            <w:r>
              <w:rPr>
                <w:spacing w:val="0"/>
                <w:w w:val="100"/>
              </w:rPr>
              <w:t>Python Backend Developer</w:t>
            </w:r>
          </w:p>
        </w:tc>
      </w:tr>
      <w:tr w:rsidR="001B2ABD" w14:paraId="4C103045" w14:textId="77777777" w:rsidTr="0041292E">
        <w:tc>
          <w:tcPr>
            <w:tcW w:w="3600" w:type="dxa"/>
          </w:tcPr>
          <w:p w14:paraId="13FA4476" w14:textId="4D18075C" w:rsidR="001B2ABD" w:rsidRPr="0041292E" w:rsidRDefault="0041292E" w:rsidP="00036450">
            <w:pPr>
              <w:pStyle w:val="Heading3"/>
            </w:pPr>
            <w:r w:rsidRPr="0041292E">
              <w:t>PROFILE</w:t>
            </w:r>
          </w:p>
          <w:p w14:paraId="5122D24C" w14:textId="531F4BA6" w:rsidR="00036450" w:rsidRPr="0041292E" w:rsidRDefault="00E67C3A" w:rsidP="009260CD">
            <w:r w:rsidRPr="0041292E">
              <w:rPr>
                <w:rFonts w:ascii="Segoe UI Emoji" w:hAnsi="Segoe UI Emoji" w:cs="Segoe UI Emoji"/>
              </w:rPr>
              <w:t>👨</w:t>
            </w:r>
            <w:r w:rsidRPr="0041292E">
              <w:rPr>
                <w:rFonts w:ascii="Arial" w:hAnsi="Arial" w:cs="Arial"/>
              </w:rPr>
              <w:t>‍</w:t>
            </w:r>
            <w:r w:rsidRPr="0041292E">
              <w:rPr>
                <w:rFonts w:ascii="Segoe UI Emoji" w:hAnsi="Segoe UI Emoji" w:cs="Segoe UI Emoji"/>
              </w:rPr>
              <w:t>💻</w:t>
            </w:r>
            <w:r w:rsidRPr="0041292E">
              <w:t xml:space="preserve"> </w:t>
            </w:r>
            <w:r w:rsidRPr="0041292E">
              <w:rPr>
                <w:b/>
                <w:bCs/>
              </w:rPr>
              <w:t>Passionate Python Developer</w:t>
            </w:r>
            <w:r w:rsidRPr="0041292E">
              <w:br/>
              <w:t xml:space="preserve">I thrive on solving complex problems and building impactful projects. With expertise in Python and experience in web technologies like HTML, CSS, and Django, I craft innovative solutions. My standout project is a </w:t>
            </w:r>
            <w:r w:rsidRPr="0041292E">
              <w:rPr>
                <w:b/>
                <w:bCs/>
              </w:rPr>
              <w:t>Breast Cancer Prediction System</w:t>
            </w:r>
            <w:r w:rsidRPr="0041292E">
              <w:t xml:space="preserve">, where I utilized machine learning to contribute to healthcare advancements. Currently, I'm diving deep into a creative endeavor—developing a </w:t>
            </w:r>
            <w:r w:rsidRPr="0041292E">
              <w:rPr>
                <w:b/>
                <w:bCs/>
              </w:rPr>
              <w:t>Bhagavad Gita project</w:t>
            </w:r>
            <w:r w:rsidRPr="0041292E">
              <w:t xml:space="preserve"> that merges technology and spirituality.</w:t>
            </w:r>
          </w:p>
          <w:p w14:paraId="3B11BE09" w14:textId="77777777" w:rsidR="00E67C3A" w:rsidRPr="0041292E" w:rsidRDefault="00E67C3A" w:rsidP="009260CD"/>
          <w:p w14:paraId="209EFEA4" w14:textId="77777777" w:rsidR="00E67C3A" w:rsidRPr="0041292E" w:rsidRDefault="00E67C3A" w:rsidP="009260CD"/>
          <w:p w14:paraId="0ED8BE92" w14:textId="739C2CD3" w:rsidR="0041292E" w:rsidRPr="0041292E" w:rsidRDefault="0041292E" w:rsidP="0041292E">
            <w:pPr>
              <w:rPr>
                <w:b/>
                <w:bCs/>
                <w:color w:val="FFFF00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b/>
                <w:bCs/>
                <w:color w:val="FFFF00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</w:t>
            </w:r>
          </w:p>
          <w:p w14:paraId="60FC836A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📞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PHONE: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976-522-3785</w:t>
            </w:r>
          </w:p>
          <w:p w14:paraId="07D3835A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4A7091" w14:textId="70EC5D8E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✉️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EMAIL: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hyperlink r:id="rId8" w:history="1"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amulshar80@gmail.com</w:t>
              </w:r>
            </w:hyperlink>
          </w:p>
          <w:p w14:paraId="61266D27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CD5C92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🔗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LINKEDIN: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hyperlink r:id="rId9" w:tgtFrame="_new" w:history="1"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linkedin.com/in/amul-shar</w:t>
              </w:r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</w:t>
              </w:r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a-882953323</w:t>
              </w:r>
            </w:hyperlink>
          </w:p>
          <w:p w14:paraId="19A41090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65041D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📸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INSTAGRAM: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hyperlink r:id="rId10" w:tgtFrame="_new" w:history="1"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instagram.com/amul.sharma.69</w:t>
              </w:r>
            </w:hyperlink>
          </w:p>
          <w:p w14:paraId="3E847529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5B936A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🐱</w:t>
            </w:r>
            <w:r w:rsidRPr="0041292E">
              <w:rPr>
                <w:rFonts w:ascii="Arial" w:hAnsi="Arial" w:cs="Arial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‍</w:t>
            </w:r>
            <w:r w:rsidRPr="0041292E">
              <w:rPr>
                <w:rFonts w:ascii="Segoe UI Emoji" w:hAnsi="Segoe UI Emoji" w:cs="Segoe UI Emoji"/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💻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GITHUB: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hyperlink r:id="rId11" w:tgtFrame="_new" w:history="1">
              <w:r w:rsidRPr="0041292E">
                <w:rPr>
                  <w:rStyle w:val="Hyperlink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github.com/CODE-WITH-AMUL</w:t>
              </w:r>
            </w:hyperlink>
          </w:p>
          <w:p w14:paraId="3F334344" w14:textId="77777777" w:rsidR="0041292E" w:rsidRPr="0041292E" w:rsidRDefault="0041292E" w:rsidP="0041292E">
            <w:p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 w14:anchorId="591EE7F0">
                <v:rect id="_x0000_i1045" style="width:0;height:1.5pt" o:hralign="center" o:hrstd="t" o:hr="t" fillcolor="#a0a0a0" stroked="f"/>
              </w:pict>
            </w:r>
          </w:p>
          <w:p w14:paraId="4CB2C80C" w14:textId="77777777" w:rsidR="0041292E" w:rsidRPr="0041292E" w:rsidRDefault="0041292E" w:rsidP="0041292E">
            <w:pPr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C9C3ED" w14:textId="77777777" w:rsidR="0041292E" w:rsidRPr="0041292E" w:rsidRDefault="0041292E" w:rsidP="0041292E">
            <w:pPr>
              <w:rPr>
                <w:b/>
                <w:bCs/>
                <w:color w:val="94B6D2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A867EA" w14:textId="01B152FF" w:rsidR="0041292E" w:rsidRPr="0041292E" w:rsidRDefault="0041292E" w:rsidP="0041292E">
            <w:pPr>
              <w:rPr>
                <w:b/>
                <w:bCs/>
                <w:color w:val="FF0000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b/>
                <w:bCs/>
                <w:color w:val="FF0000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HOBBIES</w:t>
            </w:r>
          </w:p>
          <w:p w14:paraId="53A7382D" w14:textId="77777777" w:rsidR="0041292E" w:rsidRPr="0041292E" w:rsidRDefault="0041292E" w:rsidP="0041292E">
            <w:pPr>
              <w:numPr>
                <w:ilvl w:val="0"/>
                <w:numId w:val="5"/>
              </w:num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🥊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Boxing</w:t>
            </w:r>
          </w:p>
          <w:p w14:paraId="5122EAB7" w14:textId="77777777" w:rsidR="0041292E" w:rsidRPr="0041292E" w:rsidRDefault="0041292E" w:rsidP="0041292E">
            <w:pPr>
              <w:numPr>
                <w:ilvl w:val="0"/>
                <w:numId w:val="5"/>
              </w:num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🥋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MMA</w:t>
            </w:r>
          </w:p>
          <w:p w14:paraId="43935C8D" w14:textId="77777777" w:rsidR="0041292E" w:rsidRPr="0041292E" w:rsidRDefault="0041292E" w:rsidP="0041292E">
            <w:pPr>
              <w:numPr>
                <w:ilvl w:val="0"/>
                <w:numId w:val="5"/>
              </w:num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🏋️</w:t>
            </w:r>
            <w:r w:rsidRPr="0041292E">
              <w:rPr>
                <w:rFonts w:ascii="Arial" w:hAnsi="Arial" w:cs="Arial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‍</w:t>
            </w:r>
            <w:r w:rsidRPr="0041292E">
              <w:rPr>
                <w:rFonts w:ascii="Century Gothic" w:hAnsi="Century Gothic" w:cs="Century Gothic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♂️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Gym</w:t>
            </w:r>
          </w:p>
          <w:p w14:paraId="0752608C" w14:textId="77777777" w:rsidR="0041292E" w:rsidRPr="0041292E" w:rsidRDefault="0041292E" w:rsidP="0041292E">
            <w:pPr>
              <w:numPr>
                <w:ilvl w:val="0"/>
                <w:numId w:val="5"/>
              </w:num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⚽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</w:t>
            </w:r>
          </w:p>
          <w:p w14:paraId="7E4E8DBB" w14:textId="77777777" w:rsidR="0041292E" w:rsidRPr="0041292E" w:rsidRDefault="0041292E" w:rsidP="0041292E">
            <w:pPr>
              <w:numPr>
                <w:ilvl w:val="0"/>
                <w:numId w:val="5"/>
              </w:numPr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92E">
              <w:rPr>
                <w:rFonts w:ascii="Segoe UI Emoji" w:hAnsi="Segoe UI Emoji" w:cs="Segoe UI Emoji"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💻</w:t>
            </w:r>
            <w:r w:rsidRPr="0041292E">
              <w:rPr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1292E">
              <w:rPr>
                <w:b/>
                <w:bCs/>
                <w:color w:val="94B6D2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Hacking</w:t>
            </w:r>
          </w:p>
          <w:p w14:paraId="0903B234" w14:textId="2A6E00BC" w:rsidR="004D3011" w:rsidRPr="0041292E" w:rsidRDefault="004D3011" w:rsidP="00E67C3A"/>
        </w:tc>
        <w:tc>
          <w:tcPr>
            <w:tcW w:w="720" w:type="dxa"/>
          </w:tcPr>
          <w:p w14:paraId="6DD8307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575F59C47CF41F08CFA8CC8B8793AB2"/>
              </w:placeholder>
              <w:temporary/>
              <w:showingPlcHdr/>
              <w15:appearance w15:val="hidden"/>
            </w:sdtPr>
            <w:sdtEndPr/>
            <w:sdtContent>
              <w:p w14:paraId="19C7E1D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03C5F1" w14:textId="77777777" w:rsidR="00310551" w:rsidRDefault="00310551" w:rsidP="00310551">
            <w:pPr>
              <w:pStyle w:val="Heading4"/>
              <w:rPr>
                <w:bCs/>
              </w:rPr>
            </w:pPr>
            <w:r w:rsidRPr="00310551">
              <w:rPr>
                <w:bCs/>
              </w:rPr>
              <w:t>Asina Public School</w:t>
            </w:r>
          </w:p>
          <w:p w14:paraId="49EDEA9B" w14:textId="6436E5F0" w:rsidR="00310551" w:rsidRPr="00310551" w:rsidRDefault="00310551" w:rsidP="00310551">
            <w:pPr>
              <w:pStyle w:val="Heading4"/>
            </w:pPr>
            <w:r w:rsidRPr="00310551">
              <w:br/>
            </w:r>
            <w:r>
              <w:rPr>
                <w:i/>
                <w:iCs/>
              </w:rPr>
              <w:t>(</w:t>
            </w:r>
            <w:r w:rsidRPr="00310551">
              <w:rPr>
                <w:i/>
                <w:iCs/>
              </w:rPr>
              <w:t xml:space="preserve">2018 </w:t>
            </w:r>
            <w:r>
              <w:rPr>
                <w:i/>
                <w:iCs/>
              </w:rPr>
              <w:t>–</w:t>
            </w:r>
            <w:r w:rsidRPr="00310551">
              <w:rPr>
                <w:i/>
                <w:iCs/>
              </w:rPr>
              <w:t xml:space="preserve"> 2021</w:t>
            </w:r>
            <w:r>
              <w:rPr>
                <w:i/>
                <w:iCs/>
              </w:rPr>
              <w:t>)</w:t>
            </w:r>
          </w:p>
          <w:p w14:paraId="474E0A62" w14:textId="77777777" w:rsidR="00310551" w:rsidRPr="00310551" w:rsidRDefault="00310551" w:rsidP="00310551">
            <w:pPr>
              <w:pStyle w:val="Heading4"/>
              <w:numPr>
                <w:ilvl w:val="0"/>
                <w:numId w:val="1"/>
              </w:numPr>
            </w:pPr>
            <w:r w:rsidRPr="00310551">
              <w:rPr>
                <w:bCs/>
              </w:rPr>
              <w:t>GPA</w:t>
            </w:r>
            <w:r w:rsidRPr="00310551">
              <w:t>: 3.45 (Class 10)</w:t>
            </w:r>
          </w:p>
          <w:p w14:paraId="17F135C9" w14:textId="77777777" w:rsidR="00310551" w:rsidRPr="00310551" w:rsidRDefault="00310551" w:rsidP="00310551">
            <w:pPr>
              <w:pStyle w:val="Heading4"/>
              <w:numPr>
                <w:ilvl w:val="0"/>
                <w:numId w:val="1"/>
              </w:numPr>
            </w:pPr>
            <w:r w:rsidRPr="00310551">
              <w:rPr>
                <w:bCs/>
              </w:rPr>
              <w:t>Achievements</w:t>
            </w:r>
            <w:r w:rsidRPr="00310551">
              <w:t>:</w:t>
            </w:r>
          </w:p>
          <w:p w14:paraId="1BA90DE1" w14:textId="77777777" w:rsidR="00310551" w:rsidRPr="00310551" w:rsidRDefault="00310551" w:rsidP="00310551">
            <w:pPr>
              <w:pStyle w:val="Heading4"/>
              <w:numPr>
                <w:ilvl w:val="1"/>
                <w:numId w:val="1"/>
              </w:numPr>
            </w:pPr>
            <w:r w:rsidRPr="00310551">
              <w:t>2nd place in Science Exhibition</w:t>
            </w:r>
          </w:p>
          <w:p w14:paraId="3F862A82" w14:textId="77777777" w:rsidR="00310551" w:rsidRPr="00310551" w:rsidRDefault="00310551" w:rsidP="00310551">
            <w:pPr>
              <w:pStyle w:val="Heading4"/>
              <w:numPr>
                <w:ilvl w:val="1"/>
                <w:numId w:val="1"/>
              </w:numPr>
            </w:pPr>
            <w:r w:rsidRPr="00310551">
              <w:t>Received 2-3 certificates for participation in sports competitions</w:t>
            </w:r>
          </w:p>
          <w:p w14:paraId="191998CB" w14:textId="77777777" w:rsidR="00310551" w:rsidRPr="00310551" w:rsidRDefault="00310551" w:rsidP="00310551">
            <w:pPr>
              <w:pStyle w:val="Heading4"/>
              <w:numPr>
                <w:ilvl w:val="0"/>
                <w:numId w:val="1"/>
              </w:numPr>
            </w:pPr>
            <w:r w:rsidRPr="00310551">
              <w:rPr>
                <w:bCs/>
              </w:rPr>
              <w:t>Coursework</w:t>
            </w:r>
            <w:r w:rsidRPr="00310551">
              <w:t>:</w:t>
            </w:r>
          </w:p>
          <w:p w14:paraId="060755E1" w14:textId="77777777" w:rsidR="00310551" w:rsidRPr="00310551" w:rsidRDefault="00310551" w:rsidP="00310551">
            <w:pPr>
              <w:pStyle w:val="Heading4"/>
              <w:numPr>
                <w:ilvl w:val="1"/>
                <w:numId w:val="1"/>
              </w:numPr>
            </w:pPr>
            <w:r w:rsidRPr="00310551">
              <w:t>Excelled in Computer Science and Science</w:t>
            </w:r>
          </w:p>
          <w:p w14:paraId="627639B4" w14:textId="77777777" w:rsidR="00310551" w:rsidRPr="00310551" w:rsidRDefault="00310551" w:rsidP="00310551">
            <w:pPr>
              <w:pStyle w:val="Heading4"/>
              <w:numPr>
                <w:ilvl w:val="1"/>
                <w:numId w:val="1"/>
              </w:numPr>
            </w:pPr>
            <w:r w:rsidRPr="00310551">
              <w:t>Actively participated in various hands-on projects and experiments, fostering a passion for technology and innovation</w:t>
            </w:r>
          </w:p>
          <w:p w14:paraId="2BBF3668" w14:textId="77777777" w:rsidR="00036450" w:rsidRDefault="00036450" w:rsidP="00036450"/>
          <w:p w14:paraId="5E5E235F" w14:textId="77777777" w:rsidR="00310551" w:rsidRDefault="00310551" w:rsidP="00310551">
            <w:pPr>
              <w:rPr>
                <w:b/>
                <w:bCs/>
              </w:rPr>
            </w:pPr>
            <w:r w:rsidRPr="00310551">
              <w:rPr>
                <w:b/>
                <w:bCs/>
              </w:rPr>
              <w:t>Goldengate International College</w:t>
            </w:r>
          </w:p>
          <w:p w14:paraId="24A5D23F" w14:textId="214E572F" w:rsidR="00310551" w:rsidRDefault="00310551" w:rsidP="00310551">
            <w:pPr>
              <w:rPr>
                <w:b/>
                <w:i/>
                <w:iCs/>
              </w:rPr>
            </w:pPr>
            <w:r w:rsidRPr="00310551">
              <w:rPr>
                <w:b/>
              </w:rPr>
              <w:br/>
            </w:r>
            <w:r>
              <w:rPr>
                <w:b/>
                <w:i/>
                <w:iCs/>
              </w:rPr>
              <w:t xml:space="preserve">        </w:t>
            </w:r>
            <w:r w:rsidRPr="00310551">
              <w:rPr>
                <w:b/>
                <w:i/>
                <w:iCs/>
              </w:rPr>
              <w:t xml:space="preserve">2022 </w:t>
            </w:r>
            <w:r>
              <w:rPr>
                <w:b/>
                <w:i/>
                <w:iCs/>
              </w:rPr>
              <w:t>–</w:t>
            </w:r>
            <w:r w:rsidRPr="00310551">
              <w:rPr>
                <w:b/>
                <w:i/>
                <w:iCs/>
              </w:rPr>
              <w:t xml:space="preserve"> 2024</w:t>
            </w:r>
          </w:p>
          <w:p w14:paraId="7A363339" w14:textId="32A5FB48" w:rsidR="00310551" w:rsidRPr="00310551" w:rsidRDefault="00310551" w:rsidP="00310551">
            <w:pPr>
              <w:rPr>
                <w:b/>
              </w:rPr>
            </w:pPr>
            <w:r w:rsidRPr="00310551">
              <w:rPr>
                <w:b/>
                <w:i/>
                <w:iCs/>
              </w:rPr>
              <w:t xml:space="preserve"> </w:t>
            </w:r>
          </w:p>
          <w:p w14:paraId="0C57F8A9" w14:textId="005242D9" w:rsidR="00310551" w:rsidRDefault="00310551" w:rsidP="00310551">
            <w:pPr>
              <w:numPr>
                <w:ilvl w:val="0"/>
                <w:numId w:val="2"/>
              </w:numPr>
              <w:rPr>
                <w:b/>
              </w:rPr>
            </w:pPr>
            <w:r w:rsidRPr="00310551">
              <w:rPr>
                <w:b/>
                <w:bCs/>
              </w:rPr>
              <w:t>GPA</w:t>
            </w:r>
            <w:r w:rsidRPr="00310551">
              <w:rPr>
                <w:b/>
              </w:rPr>
              <w:t>: 3.</w:t>
            </w:r>
            <w:r w:rsidR="00267938">
              <w:rPr>
                <w:b/>
              </w:rPr>
              <w:t>80</w:t>
            </w:r>
            <w:r w:rsidRPr="00310551">
              <w:rPr>
                <w:b/>
              </w:rPr>
              <w:t xml:space="preserve"> (Final Exam, Class 12)</w:t>
            </w:r>
          </w:p>
          <w:p w14:paraId="48B1C031" w14:textId="77777777" w:rsidR="00310551" w:rsidRPr="00310551" w:rsidRDefault="00310551" w:rsidP="00310551">
            <w:pPr>
              <w:ind w:left="720"/>
              <w:rPr>
                <w:b/>
              </w:rPr>
            </w:pPr>
          </w:p>
          <w:p w14:paraId="25EB350D" w14:textId="77777777" w:rsidR="00310551" w:rsidRPr="00310551" w:rsidRDefault="00310551" w:rsidP="00310551">
            <w:pPr>
              <w:numPr>
                <w:ilvl w:val="0"/>
                <w:numId w:val="2"/>
              </w:numPr>
              <w:rPr>
                <w:b/>
              </w:rPr>
            </w:pPr>
            <w:r w:rsidRPr="00310551">
              <w:rPr>
                <w:b/>
                <w:bCs/>
              </w:rPr>
              <w:t>Achievements</w:t>
            </w:r>
            <w:r w:rsidRPr="00310551">
              <w:rPr>
                <w:b/>
              </w:rPr>
              <w:t>:</w:t>
            </w:r>
          </w:p>
          <w:p w14:paraId="4B5EFC67" w14:textId="77777777" w:rsidR="00310551" w:rsidRPr="00310551" w:rsidRDefault="00310551" w:rsidP="00310551">
            <w:pPr>
              <w:numPr>
                <w:ilvl w:val="1"/>
                <w:numId w:val="2"/>
              </w:numPr>
              <w:rPr>
                <w:b/>
              </w:rPr>
            </w:pPr>
            <w:r w:rsidRPr="00310551">
              <w:rPr>
                <w:b/>
              </w:rPr>
              <w:t>Won several medals in sports competitions</w:t>
            </w:r>
          </w:p>
          <w:p w14:paraId="1605DC9A" w14:textId="77777777" w:rsidR="00310551" w:rsidRPr="00310551" w:rsidRDefault="00310551" w:rsidP="00310551">
            <w:pPr>
              <w:numPr>
                <w:ilvl w:val="1"/>
                <w:numId w:val="2"/>
              </w:numPr>
              <w:rPr>
                <w:b/>
              </w:rPr>
            </w:pPr>
            <w:r w:rsidRPr="00310551">
              <w:rPr>
                <w:b/>
              </w:rPr>
              <w:t>Actively participated in various extracurricular programs and events</w:t>
            </w:r>
          </w:p>
          <w:p w14:paraId="79ECC9F9" w14:textId="77777777" w:rsidR="00310551" w:rsidRPr="00310551" w:rsidRDefault="00310551" w:rsidP="00310551">
            <w:pPr>
              <w:numPr>
                <w:ilvl w:val="0"/>
                <w:numId w:val="2"/>
              </w:numPr>
              <w:rPr>
                <w:b/>
              </w:rPr>
            </w:pPr>
            <w:r w:rsidRPr="00310551">
              <w:rPr>
                <w:b/>
                <w:bCs/>
              </w:rPr>
              <w:t>Coursework</w:t>
            </w:r>
            <w:r w:rsidRPr="00310551">
              <w:rPr>
                <w:b/>
              </w:rPr>
              <w:t>:</w:t>
            </w:r>
          </w:p>
          <w:p w14:paraId="0C0D40FC" w14:textId="77777777" w:rsidR="00310551" w:rsidRPr="00310551" w:rsidRDefault="00310551" w:rsidP="00310551">
            <w:pPr>
              <w:numPr>
                <w:ilvl w:val="1"/>
                <w:numId w:val="2"/>
              </w:numPr>
              <w:rPr>
                <w:b/>
              </w:rPr>
            </w:pPr>
            <w:r w:rsidRPr="00310551">
              <w:rPr>
                <w:b/>
              </w:rPr>
              <w:t>Strong performance in Physics and other key subjects</w:t>
            </w:r>
          </w:p>
          <w:p w14:paraId="7382A9D5" w14:textId="77777777" w:rsidR="00310551" w:rsidRPr="00310551" w:rsidRDefault="00310551" w:rsidP="00310551">
            <w:pPr>
              <w:numPr>
                <w:ilvl w:val="1"/>
                <w:numId w:val="2"/>
              </w:numPr>
              <w:rPr>
                <w:b/>
              </w:rPr>
            </w:pPr>
            <w:r w:rsidRPr="00310551">
              <w:rPr>
                <w:b/>
              </w:rPr>
              <w:t>Consistently achieved high marks in Class 12 exams, with a passion for scientific inquiry and problem-solving</w:t>
            </w:r>
          </w:p>
          <w:p w14:paraId="7EA6A41B" w14:textId="1C656DE9" w:rsidR="00036450" w:rsidRDefault="00036450" w:rsidP="00036450"/>
          <w:sdt>
            <w:sdtPr>
              <w:id w:val="1001553383"/>
              <w:placeholder>
                <w:docPart w:val="00369ED7FBC6472C91C490F5E9E6AB09"/>
              </w:placeholder>
              <w:temporary/>
              <w:showingPlcHdr/>
              <w15:appearance w15:val="hidden"/>
            </w:sdtPr>
            <w:sdtEndPr/>
            <w:sdtContent>
              <w:p w14:paraId="59F29F6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CD6D4C4" w14:textId="77777777" w:rsidR="00587F46" w:rsidRDefault="00587F46" w:rsidP="00587F46">
            <w:pPr>
              <w:rPr>
                <w:i/>
                <w:iCs/>
              </w:rPr>
            </w:pPr>
            <w:proofErr w:type="spellStart"/>
            <w:r w:rsidRPr="00587F46">
              <w:rPr>
                <w:b/>
                <w:bCs/>
              </w:rPr>
              <w:t>GreekForGeeks</w:t>
            </w:r>
            <w:proofErr w:type="spellEnd"/>
            <w:r w:rsidRPr="00587F46">
              <w:t xml:space="preserve"> – </w:t>
            </w:r>
            <w:r w:rsidRPr="00587F46">
              <w:rPr>
                <w:i/>
                <w:iCs/>
              </w:rPr>
              <w:t>Python Developer Mentor</w:t>
            </w:r>
          </w:p>
          <w:p w14:paraId="43F864FE" w14:textId="6ECEC134" w:rsidR="00587F46" w:rsidRPr="00587F46" w:rsidRDefault="00587F46" w:rsidP="00587F46">
            <w:r w:rsidRPr="00587F46">
              <w:br/>
            </w:r>
            <w:r w:rsidRPr="00587F46">
              <w:rPr>
                <w:i/>
                <w:iCs/>
              </w:rPr>
              <w:t>2023 – Present</w:t>
            </w:r>
          </w:p>
          <w:p w14:paraId="2B473C3E" w14:textId="77777777" w:rsidR="00587F46" w:rsidRPr="00587F46" w:rsidRDefault="00587F46" w:rsidP="00587F46">
            <w:pPr>
              <w:numPr>
                <w:ilvl w:val="0"/>
                <w:numId w:val="3"/>
              </w:numPr>
            </w:pPr>
            <w:r w:rsidRPr="00587F46">
              <w:t>Mentor students in Python, helping them understand concepts from basic to advanced levels</w:t>
            </w:r>
          </w:p>
          <w:p w14:paraId="66DED370" w14:textId="77777777" w:rsidR="00587F46" w:rsidRPr="00587F46" w:rsidRDefault="00587F46" w:rsidP="00587F46">
            <w:pPr>
              <w:numPr>
                <w:ilvl w:val="0"/>
                <w:numId w:val="3"/>
              </w:numPr>
            </w:pPr>
            <w:r w:rsidRPr="00587F46">
              <w:t>Guide participants through coding exercises, projects, and troubleshooting</w:t>
            </w:r>
          </w:p>
          <w:p w14:paraId="0D626361" w14:textId="77777777" w:rsidR="00587F46" w:rsidRDefault="00587F46" w:rsidP="00587F46">
            <w:pPr>
              <w:numPr>
                <w:ilvl w:val="0"/>
                <w:numId w:val="3"/>
              </w:numPr>
            </w:pPr>
            <w:r w:rsidRPr="00587F46">
              <w:t>Conduct workshops and assist learners in applying Python to real-world applications</w:t>
            </w:r>
          </w:p>
          <w:p w14:paraId="12DEA7CD" w14:textId="77777777" w:rsidR="00587F46" w:rsidRDefault="00587F46" w:rsidP="00587F46">
            <w:pPr>
              <w:ind w:left="720"/>
            </w:pPr>
          </w:p>
          <w:p w14:paraId="375CB54B" w14:textId="77777777" w:rsidR="00587F46" w:rsidRPr="00587F46" w:rsidRDefault="00587F46" w:rsidP="00587F46">
            <w:pPr>
              <w:ind w:left="720"/>
            </w:pPr>
          </w:p>
          <w:p w14:paraId="128B451A" w14:textId="77777777" w:rsidR="00587F46" w:rsidRPr="00587F46" w:rsidRDefault="00587F46" w:rsidP="00587F46">
            <w:r w:rsidRPr="00587F46">
              <w:rPr>
                <w:b/>
                <w:bCs/>
              </w:rPr>
              <w:t>Free Internships &amp; Workshops</w:t>
            </w:r>
            <w:r w:rsidRPr="00587F46">
              <w:br/>
            </w:r>
            <w:r w:rsidRPr="00587F46">
              <w:rPr>
                <w:i/>
                <w:iCs/>
              </w:rPr>
              <w:t>2022 – 2023</w:t>
            </w:r>
          </w:p>
          <w:p w14:paraId="03E6A727" w14:textId="77777777" w:rsidR="00587F46" w:rsidRPr="00587F46" w:rsidRDefault="00587F46" w:rsidP="00587F46">
            <w:pPr>
              <w:numPr>
                <w:ilvl w:val="0"/>
                <w:numId w:val="4"/>
              </w:numPr>
            </w:pPr>
            <w:r w:rsidRPr="00587F46">
              <w:t>Participated in several free internships focusing on Python and software development</w:t>
            </w:r>
          </w:p>
          <w:p w14:paraId="42A73931" w14:textId="77777777" w:rsidR="00587F46" w:rsidRPr="00587F46" w:rsidRDefault="00587F46" w:rsidP="00587F46">
            <w:pPr>
              <w:numPr>
                <w:ilvl w:val="0"/>
                <w:numId w:val="4"/>
              </w:numPr>
            </w:pPr>
            <w:r w:rsidRPr="00587F46">
              <w:t>Attended workshops that enhanced skills in Python, web development, and problem-solving</w:t>
            </w:r>
          </w:p>
          <w:p w14:paraId="2449E538" w14:textId="77777777" w:rsidR="00587F46" w:rsidRPr="00587F46" w:rsidRDefault="00587F46" w:rsidP="00587F46">
            <w:pPr>
              <w:numPr>
                <w:ilvl w:val="0"/>
                <w:numId w:val="4"/>
              </w:numPr>
            </w:pPr>
            <w:r w:rsidRPr="00587F46">
              <w:t>Gained hands-on experience through practical projects and collaborative learning</w:t>
            </w:r>
          </w:p>
          <w:p w14:paraId="312A4658" w14:textId="77777777" w:rsidR="004D3011" w:rsidRDefault="004D3011" w:rsidP="00036450"/>
          <w:p w14:paraId="3F4A1730" w14:textId="77777777" w:rsidR="00974BF0" w:rsidRPr="00974BF0" w:rsidRDefault="00974BF0" w:rsidP="00974BF0">
            <w:pPr>
              <w:rPr>
                <w:b/>
                <w:bCs/>
              </w:rPr>
            </w:pPr>
            <w:r w:rsidRPr="00974BF0">
              <w:rPr>
                <w:b/>
                <w:bCs/>
              </w:rPr>
              <w:t>CERTIFICATIONS</w:t>
            </w:r>
          </w:p>
          <w:p w14:paraId="18686036" w14:textId="77777777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Python for Data Science and AI</w:t>
            </w:r>
            <w:r w:rsidRPr="00974BF0">
              <w:t xml:space="preserve"> – IBM</w:t>
            </w:r>
          </w:p>
          <w:p w14:paraId="773FADF0" w14:textId="372E29C0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Google IT Automation with Python Professional Certificate</w:t>
            </w:r>
            <w:r w:rsidRPr="00974BF0">
              <w:t xml:space="preserve"> </w:t>
            </w:r>
            <w:r>
              <w:t>-</w:t>
            </w:r>
            <w:r w:rsidRPr="00974BF0">
              <w:t xml:space="preserve"> </w:t>
            </w:r>
            <w:r w:rsidRPr="00974BF0">
              <w:t>Google</w:t>
            </w:r>
          </w:p>
          <w:p w14:paraId="6100C479" w14:textId="77777777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Meta Front-End Developer Professional Certificate</w:t>
            </w:r>
            <w:r w:rsidRPr="00974BF0">
              <w:t xml:space="preserve"> – Meta</w:t>
            </w:r>
          </w:p>
          <w:p w14:paraId="757E528F" w14:textId="77777777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Machine Learning Specialization</w:t>
            </w:r>
            <w:r w:rsidRPr="00974BF0">
              <w:t xml:space="preserve"> – Coursera</w:t>
            </w:r>
          </w:p>
          <w:p w14:paraId="0A323AC7" w14:textId="7F0BA6DF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Django Full Stack Development</w:t>
            </w:r>
            <w:r w:rsidRPr="00974BF0">
              <w:t xml:space="preserve"> – Coursera</w:t>
            </w:r>
          </w:p>
          <w:p w14:paraId="44059D77" w14:textId="77777777" w:rsidR="00974BF0" w:rsidRPr="00974BF0" w:rsidRDefault="00974BF0" w:rsidP="00974BF0">
            <w:pPr>
              <w:numPr>
                <w:ilvl w:val="0"/>
                <w:numId w:val="6"/>
              </w:numPr>
            </w:pPr>
            <w:r w:rsidRPr="00974BF0">
              <w:rPr>
                <w:b/>
                <w:bCs/>
              </w:rPr>
              <w:t>React Development</w:t>
            </w:r>
            <w:r w:rsidRPr="00974BF0">
              <w:t xml:space="preserve"> – LinkedIn Learning</w:t>
            </w:r>
          </w:p>
          <w:p w14:paraId="4E670EC9" w14:textId="77777777" w:rsidR="00974BF0" w:rsidRDefault="00974BF0" w:rsidP="00036450"/>
          <w:sdt>
            <w:sdtPr>
              <w:id w:val="1669594239"/>
              <w:placeholder>
                <w:docPart w:val="085961AC843E49C49C1B4F30A193F768"/>
              </w:placeholder>
              <w:temporary/>
              <w:showingPlcHdr/>
              <w15:appearance w15:val="hidden"/>
            </w:sdtPr>
            <w:sdtEndPr/>
            <w:sdtContent>
              <w:p w14:paraId="3DD96D9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94F2375" w14:textId="37768C34" w:rsidR="00036450" w:rsidRPr="004D3011" w:rsidRDefault="00587F46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3CF23EA" wp14:editId="7FA9FDB2">
                  <wp:extent cx="3962400" cy="2571750"/>
                  <wp:effectExtent l="0" t="0" r="0" b="0"/>
                  <wp:docPr id="1713621371" name="Picture 2" descr="Output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utput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8AF12" w14:textId="77777777" w:rsidR="00B533A6" w:rsidRDefault="00B533A6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2383A" w14:textId="77777777" w:rsidR="00310551" w:rsidRDefault="00310551" w:rsidP="000C45FF">
      <w:r>
        <w:separator/>
      </w:r>
    </w:p>
  </w:endnote>
  <w:endnote w:type="continuationSeparator" w:id="0">
    <w:p w14:paraId="1B8655DC" w14:textId="77777777" w:rsidR="00310551" w:rsidRDefault="0031055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11C19" w14:textId="77777777" w:rsidR="00310551" w:rsidRDefault="00310551" w:rsidP="000C45FF">
      <w:r>
        <w:separator/>
      </w:r>
    </w:p>
  </w:footnote>
  <w:footnote w:type="continuationSeparator" w:id="0">
    <w:p w14:paraId="6E895E1E" w14:textId="77777777" w:rsidR="00310551" w:rsidRDefault="0031055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4550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4CA783" wp14:editId="7DC310F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D0FD6"/>
    <w:multiLevelType w:val="multilevel"/>
    <w:tmpl w:val="7A6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39A0"/>
    <w:multiLevelType w:val="multilevel"/>
    <w:tmpl w:val="E32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B3E"/>
    <w:multiLevelType w:val="multilevel"/>
    <w:tmpl w:val="AE0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656E"/>
    <w:multiLevelType w:val="multilevel"/>
    <w:tmpl w:val="DE8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E723F"/>
    <w:multiLevelType w:val="multilevel"/>
    <w:tmpl w:val="6DE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C25D1"/>
    <w:multiLevelType w:val="multilevel"/>
    <w:tmpl w:val="EFB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59418">
    <w:abstractNumId w:val="4"/>
  </w:num>
  <w:num w:numId="2" w16cid:durableId="1171141775">
    <w:abstractNumId w:val="3"/>
  </w:num>
  <w:num w:numId="3" w16cid:durableId="2044860342">
    <w:abstractNumId w:val="1"/>
  </w:num>
  <w:num w:numId="4" w16cid:durableId="1172989334">
    <w:abstractNumId w:val="5"/>
  </w:num>
  <w:num w:numId="5" w16cid:durableId="306977387">
    <w:abstractNumId w:val="0"/>
  </w:num>
  <w:num w:numId="6" w16cid:durableId="1468861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51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7938"/>
    <w:rsid w:val="00281FD5"/>
    <w:rsid w:val="0030481B"/>
    <w:rsid w:val="00310551"/>
    <w:rsid w:val="003156FC"/>
    <w:rsid w:val="003254B5"/>
    <w:rsid w:val="0037121F"/>
    <w:rsid w:val="003910D8"/>
    <w:rsid w:val="003A6B7D"/>
    <w:rsid w:val="003B06CA"/>
    <w:rsid w:val="004071FC"/>
    <w:rsid w:val="0041292E"/>
    <w:rsid w:val="00445947"/>
    <w:rsid w:val="004813B3"/>
    <w:rsid w:val="00496591"/>
    <w:rsid w:val="004C63E4"/>
    <w:rsid w:val="004D190B"/>
    <w:rsid w:val="004D3011"/>
    <w:rsid w:val="005262AC"/>
    <w:rsid w:val="00587F46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74BF0"/>
    <w:rsid w:val="00A2118D"/>
    <w:rsid w:val="00AA263A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A5087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7C3A"/>
    <w:rsid w:val="00EC4B4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4A2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87F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6793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ulshar80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-WITH-AMU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instagram.com/amul.sharma.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amul-sharma-882953323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75F59C47CF41F08CFA8CC8B879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DB32C-310C-459B-87E5-6B0C9F3B1EB6}"/>
      </w:docPartPr>
      <w:docPartBody>
        <w:p w:rsidR="00B718A9" w:rsidRDefault="00B718A9">
          <w:pPr>
            <w:pStyle w:val="5575F59C47CF41F08CFA8CC8B8793AB2"/>
          </w:pPr>
          <w:r w:rsidRPr="00036450">
            <w:t>EDUCATION</w:t>
          </w:r>
        </w:p>
      </w:docPartBody>
    </w:docPart>
    <w:docPart>
      <w:docPartPr>
        <w:name w:val="00369ED7FBC6472C91C490F5E9E6A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173D0-1F69-4335-B5BA-96AE6F25BE47}"/>
      </w:docPartPr>
      <w:docPartBody>
        <w:p w:rsidR="00B718A9" w:rsidRDefault="00B718A9">
          <w:pPr>
            <w:pStyle w:val="00369ED7FBC6472C91C490F5E9E6AB09"/>
          </w:pPr>
          <w:r w:rsidRPr="00036450">
            <w:t>WORK EXPERIENCE</w:t>
          </w:r>
        </w:p>
      </w:docPartBody>
    </w:docPart>
    <w:docPart>
      <w:docPartPr>
        <w:name w:val="085961AC843E49C49C1B4F30A193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5C508-BDCD-4ABD-A264-BA7E7C9F4A9E}"/>
      </w:docPartPr>
      <w:docPartBody>
        <w:p w:rsidR="00B718A9" w:rsidRDefault="00B718A9">
          <w:pPr>
            <w:pStyle w:val="085961AC843E49C49C1B4F30A193F76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A9"/>
    <w:rsid w:val="00AA263A"/>
    <w:rsid w:val="00B7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F6B6173E794D03BB0DD367562591A1">
    <w:name w:val="9CF6B6173E794D03BB0DD367562591A1"/>
  </w:style>
  <w:style w:type="paragraph" w:customStyle="1" w:styleId="F7EFA6A2118942089D852DD5D88120CD">
    <w:name w:val="F7EFA6A2118942089D852DD5D88120CD"/>
  </w:style>
  <w:style w:type="paragraph" w:customStyle="1" w:styleId="6386A58468004582B45ABF921F1AC99B">
    <w:name w:val="6386A58468004582B45ABF921F1AC99B"/>
  </w:style>
  <w:style w:type="paragraph" w:customStyle="1" w:styleId="593A01213037448BB88B7ABB48143B1E">
    <w:name w:val="593A01213037448BB88B7ABB48143B1E"/>
  </w:style>
  <w:style w:type="paragraph" w:customStyle="1" w:styleId="38E7FDC21D8047DCB819AF11570C9A00">
    <w:name w:val="38E7FDC21D8047DCB819AF11570C9A00"/>
  </w:style>
  <w:style w:type="paragraph" w:customStyle="1" w:styleId="1385161AF25E4AF9BC2A76AF17BB8902">
    <w:name w:val="1385161AF25E4AF9BC2A76AF17BB8902"/>
  </w:style>
  <w:style w:type="paragraph" w:customStyle="1" w:styleId="33169F87F9E3411D98DF2CFB63E94600">
    <w:name w:val="33169F87F9E3411D98DF2CFB63E94600"/>
  </w:style>
  <w:style w:type="paragraph" w:customStyle="1" w:styleId="129FC350E77A4A0B8D6526AA8831A381">
    <w:name w:val="129FC350E77A4A0B8D6526AA8831A381"/>
  </w:style>
  <w:style w:type="paragraph" w:customStyle="1" w:styleId="76F75788F1ED443E96715A0936C1EE2B">
    <w:name w:val="76F75788F1ED443E96715A0936C1EE2B"/>
  </w:style>
  <w:style w:type="paragraph" w:customStyle="1" w:styleId="0C4EC6110A3D495D98B610124AFC618A">
    <w:name w:val="0C4EC6110A3D495D98B610124AFC618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44B274A729F4FFCB7C1BC279D7AEE76">
    <w:name w:val="944B274A729F4FFCB7C1BC279D7AEE76"/>
  </w:style>
  <w:style w:type="paragraph" w:customStyle="1" w:styleId="D40F51548D0F42FBABE15A75B54075E5">
    <w:name w:val="D40F51548D0F42FBABE15A75B54075E5"/>
  </w:style>
  <w:style w:type="paragraph" w:customStyle="1" w:styleId="A15D506E16D04B55A1C3F9556078E7C3">
    <w:name w:val="A15D506E16D04B55A1C3F9556078E7C3"/>
  </w:style>
  <w:style w:type="paragraph" w:customStyle="1" w:styleId="B2A2019111154144A1854698C4610881">
    <w:name w:val="B2A2019111154144A1854698C4610881"/>
  </w:style>
  <w:style w:type="paragraph" w:customStyle="1" w:styleId="5F3CEEF44B5E4F8B8C49311367235B58">
    <w:name w:val="5F3CEEF44B5E4F8B8C49311367235B58"/>
  </w:style>
  <w:style w:type="paragraph" w:customStyle="1" w:styleId="A94A183063A64A65BC8CFC6564A48A6C">
    <w:name w:val="A94A183063A64A65BC8CFC6564A48A6C"/>
  </w:style>
  <w:style w:type="paragraph" w:customStyle="1" w:styleId="5575F59C47CF41F08CFA8CC8B8793AB2">
    <w:name w:val="5575F59C47CF41F08CFA8CC8B8793AB2"/>
  </w:style>
  <w:style w:type="paragraph" w:customStyle="1" w:styleId="F91B2F8E79774F7BA5125AEEC00047FD">
    <w:name w:val="F91B2F8E79774F7BA5125AEEC00047FD"/>
  </w:style>
  <w:style w:type="paragraph" w:customStyle="1" w:styleId="266E28F4BF8E49DC91B7296F3FFDAFAC">
    <w:name w:val="266E28F4BF8E49DC91B7296F3FFDAFAC"/>
  </w:style>
  <w:style w:type="paragraph" w:customStyle="1" w:styleId="87F09D00586849FBBCF7DF53B06881B5">
    <w:name w:val="87F09D00586849FBBCF7DF53B06881B5"/>
  </w:style>
  <w:style w:type="paragraph" w:customStyle="1" w:styleId="71F024D9B7924537AC84C5E64C9063F0">
    <w:name w:val="71F024D9B7924537AC84C5E64C9063F0"/>
  </w:style>
  <w:style w:type="paragraph" w:customStyle="1" w:styleId="498A4BE1590C4E3598F1FFABC55CC029">
    <w:name w:val="498A4BE1590C4E3598F1FFABC55CC029"/>
  </w:style>
  <w:style w:type="paragraph" w:customStyle="1" w:styleId="91EC17E2FB3446DF9566DD5E6A54C5A0">
    <w:name w:val="91EC17E2FB3446DF9566DD5E6A54C5A0"/>
  </w:style>
  <w:style w:type="paragraph" w:customStyle="1" w:styleId="39FC52AFC5064A49A81F4F958ACD6D29">
    <w:name w:val="39FC52AFC5064A49A81F4F958ACD6D29"/>
  </w:style>
  <w:style w:type="paragraph" w:customStyle="1" w:styleId="00369ED7FBC6472C91C490F5E9E6AB09">
    <w:name w:val="00369ED7FBC6472C91C490F5E9E6AB09"/>
  </w:style>
  <w:style w:type="paragraph" w:customStyle="1" w:styleId="47C57A2CFCD84DD99FDD382589762FA3">
    <w:name w:val="47C57A2CFCD84DD99FDD382589762FA3"/>
  </w:style>
  <w:style w:type="paragraph" w:customStyle="1" w:styleId="44EF8E87041D4306848EC9178DA9E6A1">
    <w:name w:val="44EF8E87041D4306848EC9178DA9E6A1"/>
  </w:style>
  <w:style w:type="paragraph" w:customStyle="1" w:styleId="954C3D6F950848BA95D1C8969D6CEF9A">
    <w:name w:val="954C3D6F950848BA95D1C8969D6CEF9A"/>
  </w:style>
  <w:style w:type="paragraph" w:customStyle="1" w:styleId="A44A4238C60A4F869AD29E6E267ADB4D">
    <w:name w:val="A44A4238C60A4F869AD29E6E267ADB4D"/>
  </w:style>
  <w:style w:type="paragraph" w:customStyle="1" w:styleId="695990C1355F433CBDFE29815DBDE7F8">
    <w:name w:val="695990C1355F433CBDFE29815DBDE7F8"/>
  </w:style>
  <w:style w:type="paragraph" w:customStyle="1" w:styleId="6B6D4D708171401AA0308EBDE75554E2">
    <w:name w:val="6B6D4D708171401AA0308EBDE75554E2"/>
  </w:style>
  <w:style w:type="paragraph" w:customStyle="1" w:styleId="0DA45001505B435FA70F7FC025111C66">
    <w:name w:val="0DA45001505B435FA70F7FC025111C66"/>
  </w:style>
  <w:style w:type="paragraph" w:customStyle="1" w:styleId="A20D6D93CD464A3F820219C4431BF352">
    <w:name w:val="A20D6D93CD464A3F820219C4431BF352"/>
  </w:style>
  <w:style w:type="paragraph" w:customStyle="1" w:styleId="23EA3BE98450432F9457B88A62FFE82D">
    <w:name w:val="23EA3BE98450432F9457B88A62FFE82D"/>
  </w:style>
  <w:style w:type="paragraph" w:customStyle="1" w:styleId="1F2394AE86D74848B406D49B8E3DD858">
    <w:name w:val="1F2394AE86D74848B406D49B8E3DD858"/>
  </w:style>
  <w:style w:type="paragraph" w:customStyle="1" w:styleId="88DEB632AA6E45478CBFDAB6139F13EE">
    <w:name w:val="88DEB632AA6E45478CBFDAB6139F13EE"/>
  </w:style>
  <w:style w:type="paragraph" w:customStyle="1" w:styleId="BCA1E53E7208492C882F8FCD2C235946">
    <w:name w:val="BCA1E53E7208492C882F8FCD2C235946"/>
  </w:style>
  <w:style w:type="paragraph" w:customStyle="1" w:styleId="521E670CE6D1491CAB0B63A0A0796767">
    <w:name w:val="521E670CE6D1491CAB0B63A0A0796767"/>
  </w:style>
  <w:style w:type="paragraph" w:customStyle="1" w:styleId="4A69EDC0917949EBAC57274EF0E8C561">
    <w:name w:val="4A69EDC0917949EBAC57274EF0E8C561"/>
  </w:style>
  <w:style w:type="paragraph" w:customStyle="1" w:styleId="907D1C6718F743538B5998902C32339F">
    <w:name w:val="907D1C6718F743538B5998902C32339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085961AC843E49C49C1B4F30A193F768">
    <w:name w:val="085961AC843E49C49C1B4F30A193F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2024-09-24T13:14:00Z</dcterms:created>
  <dcterms:modified xsi:type="dcterms:W3CDTF">2024-09-24T16:19:00Z</dcterms:modified>
</cp:coreProperties>
</file>